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3ED6FB" w14:textId="55F1A126" w:rsidR="004C5267" w:rsidRPr="00C1567C" w:rsidRDefault="007B0059">
      <w:pPr>
        <w:rPr>
          <w:rFonts w:ascii="Arial" w:hAnsi="Arial" w:cs="Arial"/>
        </w:rPr>
      </w:pPr>
      <w:r w:rsidRPr="00C1567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347E3A" wp14:editId="3FF08B42">
                <wp:simplePos x="0" y="0"/>
                <wp:positionH relativeFrom="column">
                  <wp:posOffset>5055235</wp:posOffset>
                </wp:positionH>
                <wp:positionV relativeFrom="paragraph">
                  <wp:posOffset>797086</wp:posOffset>
                </wp:positionV>
                <wp:extent cx="395605" cy="231775"/>
                <wp:effectExtent l="0" t="0" r="4445" b="0"/>
                <wp:wrapNone/>
                <wp:docPr id="8333065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" cy="23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E35283" w14:textId="7E3A7C3C" w:rsidR="007B0059" w:rsidRPr="007B0059" w:rsidRDefault="007B0059" w:rsidP="007B00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2347E3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98.05pt;margin-top:62.75pt;width:31.15pt;height:18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" fillcolor="white [3201]" stroked="f" strokeweight=".5pt">
                <v:textbox>
                  <w:txbxContent>
                    <w:p w14:paraId="1AE35283" w14:textId="7E3A7C3C" w:rsidR="007B0059" w:rsidRPr="007B0059" w:rsidRDefault="007B0059" w:rsidP="007B0059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NA</w:t>
                      </w:r>
                    </w:p>
                  </w:txbxContent>
                </v:textbox>
              </v:shape>
            </w:pict>
          </mc:Fallback>
        </mc:AlternateContent>
      </w:r>
      <w:r w:rsidRPr="00C1567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876272" wp14:editId="31C003B3">
                <wp:simplePos x="0" y="0"/>
                <wp:positionH relativeFrom="column">
                  <wp:posOffset>2155825</wp:posOffset>
                </wp:positionH>
                <wp:positionV relativeFrom="paragraph">
                  <wp:posOffset>796451</wp:posOffset>
                </wp:positionV>
                <wp:extent cx="395605" cy="231775"/>
                <wp:effectExtent l="0" t="0" r="4445" b="0"/>
                <wp:wrapNone/>
                <wp:docPr id="20530713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" cy="23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3BDE1E" w14:textId="7E1933DA" w:rsidR="007B0059" w:rsidRPr="007B0059" w:rsidRDefault="007B00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B005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876272" id="_x0000_s1027" type="#_x0000_t202" style="position:absolute;margin-left:169.75pt;margin-top:62.7pt;width:31.15pt;height:18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" fillcolor="white [3201]" stroked="f" strokeweight=".5pt">
                <v:textbox>
                  <w:txbxContent>
                    <w:p w14:paraId="1E3BDE1E" w14:textId="7E1933DA" w:rsidR="007B0059" w:rsidRPr="007B0059" w:rsidRDefault="007B0059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B0059">
                        <w:rPr>
                          <w:rFonts w:ascii="Arial" w:hAnsi="Arial" w:cs="Arial"/>
                          <w:sz w:val="20"/>
                          <w:szCs w:val="20"/>
                        </w:rPr>
                        <w:t>HA</w:t>
                      </w:r>
                    </w:p>
                  </w:txbxContent>
                </v:textbox>
              </v:shape>
            </w:pict>
          </mc:Fallback>
        </mc:AlternateContent>
      </w:r>
      <w:r w:rsidR="00B339B4" w:rsidRPr="00C1567C">
        <w:rPr>
          <w:rFonts w:ascii="Arial" w:hAnsi="Arial" w:cs="Arial"/>
          <w:noProof/>
        </w:rPr>
      </w:r>
      <w:r w:rsidR="00B339B4" w:rsidRPr="00C1567C">
        <w:rPr>
          <w:rFonts w:ascii="Arial" w:hAnsi="Arial" w:cs="Arial"/>
          <w:noProof/>
        </w:rPr>
        <w:object w:dxaOrig="4514" w:dyaOrig="13569" w14:anchorId="2E1407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26.15pt;height:677.95pt;mso-width-percent:0;mso-height-percent:0;mso-width-percent:0;mso-height-percent:0" o:ole="">
            <v:imagedata r:id="rId4" o:title=""/>
          </v:shape>
          <o:OLEObject Type="Embed" ProgID="Acrobat.Document.DC" ShapeID="_x0000_i1025" DrawAspect="Content" ObjectID="_1782113659" r:id="rId5"/>
        </w:object>
      </w:r>
      <w:r w:rsidR="002522F2" w:rsidRPr="00C1567C">
        <w:rPr>
          <w:rFonts w:ascii="Arial" w:hAnsi="Arial" w:cs="Arial"/>
        </w:rPr>
        <w:t xml:space="preserve"> </w:t>
      </w:r>
      <w:r w:rsidR="00B339B4" w:rsidRPr="00C1567C">
        <w:rPr>
          <w:rFonts w:ascii="Arial" w:hAnsi="Arial" w:cs="Arial"/>
          <w:noProof/>
        </w:rPr>
      </w:r>
      <w:r w:rsidR="00B339B4" w:rsidRPr="00C1567C">
        <w:rPr>
          <w:rFonts w:ascii="Arial" w:hAnsi="Arial" w:cs="Arial"/>
          <w:noProof/>
        </w:rPr>
        <w:object w:dxaOrig="5400" w:dyaOrig="16200" w14:anchorId="101F6C4C">
          <v:shape id="_x0000_i1026" type="#_x0000_t75" alt="" style="width:227.1pt;height:678.95pt;mso-width-percent:0;mso-height-percent:0;mso-width-percent:0;mso-height-percent:0" o:ole="">
            <v:imagedata r:id="rId6" o:title=""/>
          </v:shape>
          <o:OLEObject Type="Embed" ProgID="Acrobat.Document.DC" ShapeID="_x0000_i1026" DrawAspect="Content" ObjectID="_1782113660" r:id="rId7"/>
        </w:object>
      </w:r>
    </w:p>
    <w:p w14:paraId="77EB7D03" w14:textId="67940D4D" w:rsidR="002522F2" w:rsidRPr="00C1567C" w:rsidRDefault="007B0059">
      <w:pPr>
        <w:rPr>
          <w:rFonts w:ascii="Arial" w:hAnsi="Arial" w:cs="Arial"/>
        </w:rPr>
      </w:pPr>
      <w:r w:rsidRPr="00C1567C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839CA" wp14:editId="0F7E39BD">
                <wp:simplePos x="0" y="0"/>
                <wp:positionH relativeFrom="margin">
                  <wp:posOffset>2135505</wp:posOffset>
                </wp:positionH>
                <wp:positionV relativeFrom="paragraph">
                  <wp:posOffset>783751</wp:posOffset>
                </wp:positionV>
                <wp:extent cx="429895" cy="231775"/>
                <wp:effectExtent l="0" t="0" r="8255" b="0"/>
                <wp:wrapNone/>
                <wp:docPr id="9082813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" cy="23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4ED859" w14:textId="5430EB71" w:rsidR="007B0059" w:rsidRPr="007B0059" w:rsidRDefault="007B0059" w:rsidP="007B00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PB2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6839CA" id="_x0000_s1028" type="#_x0000_t202" style="position:absolute;margin-left:168.15pt;margin-top:61.7pt;width:33.85pt;height:18.25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" fillcolor="white [3201]" stroked="f" strokeweight=".5pt">
                <v:textbox>
                  <w:txbxContent>
                    <w:p w14:paraId="534ED859" w14:textId="5430EB71" w:rsidR="007B0059" w:rsidRPr="007B0059" w:rsidRDefault="007B0059" w:rsidP="007B0059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PB2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567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C397A2" wp14:editId="35CF3517">
                <wp:simplePos x="0" y="0"/>
                <wp:positionH relativeFrom="column">
                  <wp:posOffset>5008245</wp:posOffset>
                </wp:positionH>
                <wp:positionV relativeFrom="paragraph">
                  <wp:posOffset>790736</wp:posOffset>
                </wp:positionV>
                <wp:extent cx="484496" cy="232012"/>
                <wp:effectExtent l="0" t="0" r="0" b="0"/>
                <wp:wrapNone/>
                <wp:docPr id="16483999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496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8BCAC4" w14:textId="1445300A" w:rsidR="007B0059" w:rsidRPr="007B0059" w:rsidRDefault="007B0059" w:rsidP="007B00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C397A2" id="_x0000_s1029" type="#_x0000_t202" style="position:absolute;margin-left:394.35pt;margin-top:62.25pt;width:38.15pt;height:18.2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" fillcolor="white [3201]" stroked="f" strokeweight=".5pt">
                <v:textbox>
                  <w:txbxContent>
                    <w:p w14:paraId="3E8BCAC4" w14:textId="1445300A" w:rsidR="007B0059" w:rsidRPr="007B0059" w:rsidRDefault="007B0059" w:rsidP="007B0059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PB1</w:t>
                      </w:r>
                    </w:p>
                  </w:txbxContent>
                </v:textbox>
              </v:shape>
            </w:pict>
          </mc:Fallback>
        </mc:AlternateContent>
      </w:r>
      <w:r w:rsidR="00B339B4" w:rsidRPr="00C1567C">
        <w:rPr>
          <w:rFonts w:ascii="Arial" w:hAnsi="Arial" w:cs="Arial"/>
          <w:noProof/>
        </w:rPr>
      </w:r>
      <w:r w:rsidR="00B339B4" w:rsidRPr="00C1567C">
        <w:rPr>
          <w:rFonts w:ascii="Arial" w:hAnsi="Arial" w:cs="Arial"/>
          <w:noProof/>
        </w:rPr>
        <w:object w:dxaOrig="5400" w:dyaOrig="16200" w14:anchorId="64645EC4">
          <v:shape id="_x0000_i1027" type="#_x0000_t75" alt="" style="width:224.2pt;height:674.1pt;mso-width-percent:0;mso-height-percent:0;mso-width-percent:0;mso-height-percent:0" o:ole="">
            <v:imagedata r:id="rId8" o:title=""/>
          </v:shape>
          <o:OLEObject Type="Embed" ProgID="Acrobat.Document.DC" ShapeID="_x0000_i1027" DrawAspect="Content" ObjectID="_1782113661" r:id="rId9"/>
        </w:object>
      </w:r>
      <w:r w:rsidR="007073C6" w:rsidRPr="00C1567C">
        <w:rPr>
          <w:rFonts w:ascii="Arial" w:hAnsi="Arial" w:cs="Arial"/>
        </w:rPr>
        <w:t xml:space="preserve"> </w:t>
      </w:r>
      <w:r w:rsidR="00B339B4" w:rsidRPr="00C1567C">
        <w:rPr>
          <w:rFonts w:ascii="Arial" w:hAnsi="Arial" w:cs="Arial"/>
          <w:noProof/>
        </w:rPr>
      </w:r>
      <w:r w:rsidR="00B339B4" w:rsidRPr="00C1567C">
        <w:rPr>
          <w:rFonts w:ascii="Arial" w:hAnsi="Arial" w:cs="Arial"/>
          <w:noProof/>
        </w:rPr>
        <w:object w:dxaOrig="5400" w:dyaOrig="16200" w14:anchorId="49F95B38">
          <v:shape id="_x0000_i1028" type="#_x0000_t75" alt="" style="width:224.2pt;height:674.1pt;mso-width-percent:0;mso-height-percent:0;mso-width-percent:0;mso-height-percent:0" o:ole="">
            <v:imagedata r:id="rId10" o:title=""/>
          </v:shape>
          <o:OLEObject Type="Embed" ProgID="Acrobat.Document.DC" ShapeID="_x0000_i1028" DrawAspect="Content" ObjectID="_1782113662" r:id="rId11"/>
        </w:object>
      </w:r>
    </w:p>
    <w:p w14:paraId="102ED7C8" w14:textId="397EF6C6" w:rsidR="007073C6" w:rsidRPr="00C1567C" w:rsidRDefault="007B0059">
      <w:pPr>
        <w:rPr>
          <w:rFonts w:ascii="Arial" w:hAnsi="Arial" w:cs="Arial"/>
        </w:rPr>
      </w:pPr>
      <w:r w:rsidRPr="00C1567C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CDE1F8" wp14:editId="1898BD27">
                <wp:simplePos x="0" y="0"/>
                <wp:positionH relativeFrom="column">
                  <wp:posOffset>5219700</wp:posOffset>
                </wp:positionH>
                <wp:positionV relativeFrom="paragraph">
                  <wp:posOffset>818041</wp:posOffset>
                </wp:positionV>
                <wp:extent cx="395785" cy="232012"/>
                <wp:effectExtent l="0" t="0" r="4445" b="0"/>
                <wp:wrapNone/>
                <wp:docPr id="619884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85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797937" w14:textId="2757EC6E" w:rsidR="007B0059" w:rsidRPr="007B0059" w:rsidRDefault="007B0059" w:rsidP="007B00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NP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CDE1F8" id="_x0000_s1030" type="#_x0000_t202" style="position:absolute;margin-left:411pt;margin-top:64.4pt;width:31.15pt;height:18.2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" fillcolor="white [3201]" stroked="f" strokeweight=".5pt">
                <v:textbox>
                  <w:txbxContent>
                    <w:p w14:paraId="3B797937" w14:textId="2757EC6E" w:rsidR="007B0059" w:rsidRPr="007B0059" w:rsidRDefault="007B0059" w:rsidP="007B0059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NP</w:t>
                      </w:r>
                    </w:p>
                  </w:txbxContent>
                </v:textbox>
              </v:shape>
            </w:pict>
          </mc:Fallback>
        </mc:AlternateContent>
      </w:r>
      <w:r w:rsidRPr="00C1567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14E92E" wp14:editId="1E79A346">
                <wp:simplePos x="0" y="0"/>
                <wp:positionH relativeFrom="column">
                  <wp:posOffset>2224262</wp:posOffset>
                </wp:positionH>
                <wp:positionV relativeFrom="paragraph">
                  <wp:posOffset>818837</wp:posOffset>
                </wp:positionV>
                <wp:extent cx="395785" cy="232012"/>
                <wp:effectExtent l="0" t="0" r="4445" b="0"/>
                <wp:wrapNone/>
                <wp:docPr id="7908118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85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1B44C3" w14:textId="2BC69DFF" w:rsidR="007B0059" w:rsidRPr="007B0059" w:rsidRDefault="007B0059" w:rsidP="007B00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</w:t>
                            </w:r>
                            <w:r w:rsidRPr="007B005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14E92E" id="_x0000_s1031" type="#_x0000_t202" style="position:absolute;margin-left:175.15pt;margin-top:64.5pt;width:31.15pt;height:18.2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" fillcolor="white [3201]" stroked="f" strokeweight=".5pt">
                <v:textbox>
                  <w:txbxContent>
                    <w:p w14:paraId="0A1B44C3" w14:textId="2BC69DFF" w:rsidR="007B0059" w:rsidRPr="007B0059" w:rsidRDefault="007B0059" w:rsidP="007B0059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</w:t>
                      </w:r>
                      <w:r w:rsidRPr="007B0059">
                        <w:rPr>
                          <w:rFonts w:ascii="Arial" w:hAnsi="Arial" w:cs="Arial"/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B339B4" w:rsidRPr="00C1567C">
        <w:rPr>
          <w:rFonts w:ascii="Arial" w:hAnsi="Arial" w:cs="Arial"/>
          <w:noProof/>
        </w:rPr>
      </w:r>
      <w:r w:rsidR="00B339B4" w:rsidRPr="00C1567C">
        <w:rPr>
          <w:rFonts w:ascii="Arial" w:hAnsi="Arial" w:cs="Arial"/>
          <w:noProof/>
        </w:rPr>
        <w:object w:dxaOrig="5400" w:dyaOrig="16200" w14:anchorId="47DFCB54">
          <v:shape id="_x0000_i1029" type="#_x0000_t75" alt="" style="width:232.9pt;height:691.95pt;mso-width-percent:0;mso-height-percent:0;mso-width-percent:0;mso-height-percent:0" o:ole="">
            <v:imagedata r:id="rId12" o:title=""/>
          </v:shape>
          <o:OLEObject Type="Embed" ProgID="Acrobat.Document.DC" ShapeID="_x0000_i1029" DrawAspect="Content" ObjectID="_1782113663" r:id="rId13"/>
        </w:object>
      </w:r>
      <w:r w:rsidR="007073C6" w:rsidRPr="00C1567C">
        <w:rPr>
          <w:rFonts w:ascii="Arial" w:hAnsi="Arial" w:cs="Arial"/>
        </w:rPr>
        <w:t xml:space="preserve"> </w:t>
      </w:r>
      <w:r w:rsidR="00B339B4" w:rsidRPr="00C1567C">
        <w:rPr>
          <w:rFonts w:ascii="Arial" w:hAnsi="Arial" w:cs="Arial"/>
          <w:noProof/>
        </w:rPr>
      </w:r>
      <w:r w:rsidR="00B339B4" w:rsidRPr="00C1567C">
        <w:rPr>
          <w:rFonts w:ascii="Arial" w:hAnsi="Arial" w:cs="Arial"/>
          <w:noProof/>
        </w:rPr>
        <w:object w:dxaOrig="5400" w:dyaOrig="16200" w14:anchorId="17ED3F51">
          <v:shape id="_x0000_i1030" type="#_x0000_t75" alt="" style="width:231pt;height:691.95pt;mso-width-percent:0;mso-height-percent:0;mso-width-percent:0;mso-height-percent:0" o:ole="">
            <v:imagedata r:id="rId14" o:title=""/>
          </v:shape>
          <o:OLEObject Type="Embed" ProgID="Acrobat.Document.DC" ShapeID="_x0000_i1030" DrawAspect="Content" ObjectID="_1782113664" r:id="rId15"/>
        </w:object>
      </w:r>
    </w:p>
    <w:p w14:paraId="7909EEF9" w14:textId="5B59F3B2" w:rsidR="00AD496B" w:rsidRPr="00C1567C" w:rsidRDefault="00B339B4">
      <w:pPr>
        <w:rPr>
          <w:rFonts w:ascii="Arial" w:hAnsi="Arial" w:cs="Arial"/>
        </w:rPr>
      </w:pPr>
      <w:r w:rsidRPr="00C1567C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F9EFAC" wp14:editId="2C620B4B">
                <wp:simplePos x="0" y="0"/>
                <wp:positionH relativeFrom="column">
                  <wp:posOffset>2057438</wp:posOffset>
                </wp:positionH>
                <wp:positionV relativeFrom="paragraph">
                  <wp:posOffset>798622</wp:posOffset>
                </wp:positionV>
                <wp:extent cx="395785" cy="232012"/>
                <wp:effectExtent l="0" t="0" r="4445" b="0"/>
                <wp:wrapNone/>
                <wp:docPr id="19687603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85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9D3086" w14:textId="066F19AB" w:rsidR="007B0059" w:rsidRPr="007B0059" w:rsidRDefault="007B0059" w:rsidP="007B00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F9EFAC" id="_x0000_s1032" type="#_x0000_t202" style="position:absolute;margin-left:162pt;margin-top:62.9pt;width:31.15pt;height:18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" fillcolor="white [3201]" stroked="f" strokeweight=".5pt">
                <v:textbox>
                  <w:txbxContent>
                    <w:p w14:paraId="369D3086" w14:textId="066F19AB" w:rsidR="007B0059" w:rsidRPr="007B0059" w:rsidRDefault="007B0059" w:rsidP="007B0059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MP</w:t>
                      </w:r>
                    </w:p>
                  </w:txbxContent>
                </v:textbox>
              </v:shape>
            </w:pict>
          </mc:Fallback>
        </mc:AlternateContent>
      </w:r>
      <w:r w:rsidRPr="00C1567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7F70BA" wp14:editId="11C071CF">
                <wp:simplePos x="0" y="0"/>
                <wp:positionH relativeFrom="column">
                  <wp:posOffset>4806315</wp:posOffset>
                </wp:positionH>
                <wp:positionV relativeFrom="paragraph">
                  <wp:posOffset>802435</wp:posOffset>
                </wp:positionV>
                <wp:extent cx="395785" cy="232012"/>
                <wp:effectExtent l="0" t="0" r="4445" b="0"/>
                <wp:wrapNone/>
                <wp:docPr id="10418451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85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0FA8CE" w14:textId="7B550EC7" w:rsidR="007B0059" w:rsidRPr="007B0059" w:rsidRDefault="007B0059" w:rsidP="007B00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7F70BA" id="_x0000_s1033" type="#_x0000_t202" style="position:absolute;margin-left:378.45pt;margin-top:63.2pt;width:31.15pt;height:18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" fillcolor="white [3201]" stroked="f" strokeweight=".5pt">
                <v:textbox>
                  <w:txbxContent>
                    <w:p w14:paraId="160FA8CE" w14:textId="7B550EC7" w:rsidR="007B0059" w:rsidRPr="007B0059" w:rsidRDefault="007B0059" w:rsidP="007B0059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NS</w:t>
                      </w:r>
                    </w:p>
                  </w:txbxContent>
                </v:textbox>
              </v:shape>
            </w:pict>
          </mc:Fallback>
        </mc:AlternateContent>
      </w:r>
      <w:r w:rsidRPr="00C1567C">
        <w:rPr>
          <w:rFonts w:ascii="Arial" w:hAnsi="Arial" w:cs="Arial"/>
          <w:noProof/>
        </w:rPr>
      </w:r>
      <w:r w:rsidR="00B339B4" w:rsidRPr="00C1567C">
        <w:rPr>
          <w:rFonts w:ascii="Arial" w:hAnsi="Arial" w:cs="Arial"/>
          <w:noProof/>
        </w:rPr>
        <w:object w:dxaOrig="5400" w:dyaOrig="16200" w14:anchorId="6B29100A">
          <v:shape id="_x0000_i1031" type="#_x0000_t75" alt="" style="width:213.1pt;height:636.9pt;mso-width-percent:0;mso-height-percent:0;mso-width-percent:0;mso-height-percent:0" o:ole="">
            <v:imagedata r:id="rId16" o:title=""/>
          </v:shape>
          <o:OLEObject Type="Embed" ProgID="Acrobat.Document.DC" ShapeID="_x0000_i1031" DrawAspect="Content" ObjectID="_1782113665" r:id="rId17"/>
        </w:object>
      </w:r>
      <w:r w:rsidR="00AD496B" w:rsidRPr="00C1567C">
        <w:rPr>
          <w:rFonts w:ascii="Arial" w:hAnsi="Arial" w:cs="Arial"/>
        </w:rPr>
        <w:t xml:space="preserve"> </w:t>
      </w:r>
      <w:r w:rsidRPr="00C1567C">
        <w:rPr>
          <w:rFonts w:ascii="Arial" w:hAnsi="Arial" w:cs="Arial"/>
          <w:noProof/>
        </w:rPr>
      </w:r>
      <w:r w:rsidR="00B339B4" w:rsidRPr="00C1567C">
        <w:rPr>
          <w:rFonts w:ascii="Arial" w:hAnsi="Arial" w:cs="Arial"/>
          <w:noProof/>
        </w:rPr>
        <w:object w:dxaOrig="5400" w:dyaOrig="16200" w14:anchorId="078AC44F">
          <v:shape id="_x0000_i1033" type="#_x0000_t75" alt="" style="width:212.6pt;height:636.9pt;mso-width-percent:0;mso-height-percent:0;mso-width-percent:0;mso-height-percent:0" o:ole="">
            <v:imagedata r:id="rId18" o:title=""/>
          </v:shape>
          <o:OLEObject Type="Embed" ProgID="Acrobat.Document.DC" ShapeID="_x0000_i1033" DrawAspect="Content" ObjectID="_1782113666" r:id="rId19"/>
        </w:object>
      </w:r>
    </w:p>
    <w:p w14:paraId="4BD16FF8" w14:textId="25D4B1A3" w:rsidR="00C1567C" w:rsidRDefault="00C1567C">
      <w:pPr>
        <w:rPr>
          <w:rFonts w:ascii="Arial" w:hAnsi="Arial" w:cs="Arial"/>
        </w:rPr>
      </w:pPr>
      <w:r w:rsidRPr="00C1567C">
        <w:rPr>
          <w:rFonts w:ascii="Arial" w:hAnsi="Arial" w:cs="Arial"/>
        </w:rPr>
        <w:lastRenderedPageBreak/>
        <w:t>Fig</w:t>
      </w:r>
      <w:r w:rsidR="00B51513">
        <w:rPr>
          <w:rFonts w:ascii="Arial" w:hAnsi="Arial" w:cs="Arial"/>
        </w:rPr>
        <w:t>ure</w:t>
      </w:r>
      <w:r w:rsidRPr="00C1567C">
        <w:rPr>
          <w:rFonts w:ascii="Arial" w:hAnsi="Arial" w:cs="Arial"/>
        </w:rPr>
        <w:t xml:space="preserve"> S</w:t>
      </w:r>
      <w:r w:rsidR="00B51513">
        <w:rPr>
          <w:rFonts w:ascii="Arial" w:hAnsi="Arial" w:cs="Arial"/>
        </w:rPr>
        <w:t xml:space="preserve">XX. </w:t>
      </w:r>
      <w:r w:rsidR="00EB6138">
        <w:rPr>
          <w:rFonts w:ascii="Arial" w:hAnsi="Arial" w:cs="Arial"/>
        </w:rPr>
        <w:t xml:space="preserve">Evolutionary relationships of the eight genes of </w:t>
      </w:r>
      <w:r w:rsidR="009D35A1" w:rsidRPr="00EB6138">
        <w:rPr>
          <w:rFonts w:ascii="Arial" w:hAnsi="Arial" w:cs="Arial"/>
        </w:rPr>
        <w:t>2.3.4.4b</w:t>
      </w:r>
      <w:r w:rsidR="009D35A1">
        <w:rPr>
          <w:rFonts w:ascii="Arial" w:hAnsi="Arial" w:cs="Arial"/>
        </w:rPr>
        <w:t xml:space="preserve"> </w:t>
      </w:r>
      <w:r w:rsidR="00EB6138" w:rsidRPr="00EB6138">
        <w:rPr>
          <w:rFonts w:ascii="Arial" w:hAnsi="Arial" w:cs="Arial"/>
        </w:rPr>
        <w:t xml:space="preserve">H5N1 </w:t>
      </w:r>
      <w:r w:rsidR="009D35A1">
        <w:rPr>
          <w:rFonts w:ascii="Arial" w:hAnsi="Arial" w:cs="Arial"/>
        </w:rPr>
        <w:t xml:space="preserve">highly pathogenic avian influenza </w:t>
      </w:r>
      <w:r w:rsidR="00EB6138" w:rsidRPr="00EB6138">
        <w:rPr>
          <w:rFonts w:ascii="Arial" w:hAnsi="Arial" w:cs="Arial"/>
        </w:rPr>
        <w:t xml:space="preserve">sequences </w:t>
      </w:r>
      <w:r w:rsidR="009D35A1">
        <w:rPr>
          <w:rFonts w:ascii="Arial" w:hAnsi="Arial" w:cs="Arial"/>
        </w:rPr>
        <w:t>of the B3.13 genotype</w:t>
      </w:r>
      <w:r w:rsidR="00EB6138" w:rsidRPr="00EB6138">
        <w:rPr>
          <w:rFonts w:ascii="Arial" w:hAnsi="Arial" w:cs="Arial"/>
        </w:rPr>
        <w:t xml:space="preserve">. </w:t>
      </w:r>
      <w:r w:rsidR="00EB6138">
        <w:rPr>
          <w:rFonts w:ascii="Arial" w:hAnsi="Arial" w:cs="Arial"/>
        </w:rPr>
        <w:t xml:space="preserve">Branches are colored by </w:t>
      </w:r>
      <w:r w:rsidR="009D35A1">
        <w:rPr>
          <w:rFonts w:ascii="Arial" w:hAnsi="Arial" w:cs="Arial"/>
        </w:rPr>
        <w:t>host group</w:t>
      </w:r>
      <w:r w:rsidR="00E618E5">
        <w:rPr>
          <w:rFonts w:ascii="Arial" w:hAnsi="Arial" w:cs="Arial"/>
        </w:rPr>
        <w:t xml:space="preserve">, with dairy cattle genes </w:t>
      </w:r>
      <w:r w:rsidR="00EB6138" w:rsidRPr="00EB6138">
        <w:rPr>
          <w:rFonts w:ascii="Arial" w:hAnsi="Arial" w:cs="Arial"/>
        </w:rPr>
        <w:t>labelled in red.</w:t>
      </w:r>
    </w:p>
    <w:sectPr w:rsidR="00C15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2F2"/>
    <w:rsid w:val="00147F71"/>
    <w:rsid w:val="002522F2"/>
    <w:rsid w:val="00434AEC"/>
    <w:rsid w:val="004C5267"/>
    <w:rsid w:val="00644C40"/>
    <w:rsid w:val="006D2160"/>
    <w:rsid w:val="007073C6"/>
    <w:rsid w:val="007B0059"/>
    <w:rsid w:val="009D35A1"/>
    <w:rsid w:val="00AD496B"/>
    <w:rsid w:val="00B339B4"/>
    <w:rsid w:val="00B51513"/>
    <w:rsid w:val="00BA7F49"/>
    <w:rsid w:val="00BE7824"/>
    <w:rsid w:val="00C1567C"/>
    <w:rsid w:val="00E618E5"/>
    <w:rsid w:val="00EB6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5A8F7FA4"/>
  <w15:chartTrackingRefBased/>
  <w15:docId w15:val="{214CCB9B-1B08-4BBC-BAF6-1B50C084C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22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22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22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22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22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22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22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22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22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22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22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22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22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22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22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22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22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22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22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22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22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22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22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22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22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22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22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22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22F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B613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61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.~WRD0003</Template>
  <TotalTime>63</TotalTime>
  <Pages>5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Thao-Quyen (CTR) - REE-ARS, IA</dc:creator>
  <cp:keywords/>
  <dc:description/>
  <cp:lastModifiedBy>Anderson, Tavis - REE-ARS</cp:lastModifiedBy>
  <cp:revision>7</cp:revision>
  <dcterms:created xsi:type="dcterms:W3CDTF">2024-07-09T21:48:00Z</dcterms:created>
  <dcterms:modified xsi:type="dcterms:W3CDTF">2024-07-10T15:47:00Z</dcterms:modified>
</cp:coreProperties>
</file>